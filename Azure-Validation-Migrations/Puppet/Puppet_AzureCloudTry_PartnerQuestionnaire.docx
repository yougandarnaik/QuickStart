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5816D" w14:textId="77777777" w:rsidR="00506F75" w:rsidRDefault="00DD1636">
      <w:pPr>
        <w:rPr>
          <w:noProof/>
          <w:color w:val="775F55" w:themeColor="text2"/>
          <w:sz w:val="32"/>
          <w:szCs w:val="40"/>
        </w:rPr>
      </w:pPr>
      <w:sdt>
        <w:sdtPr>
          <w:id w:val="-1410150343"/>
          <w:docPartObj>
            <w:docPartGallery w:val="Cover Pages"/>
            <w:docPartUnique/>
          </w:docPartObj>
        </w:sdtPr>
        <w:sdtEndPr>
          <w:rPr>
            <w:noProof/>
            <w:color w:val="775F55" w:themeColor="text2"/>
            <w:sz w:val="32"/>
            <w:szCs w:val="32"/>
          </w:rPr>
        </w:sdtEndPr>
        <w:sdtContent>
          <w:r w:rsidR="00E33F58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456A4B49" wp14:editId="0777777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2136775</wp:posOffset>
                    </wp:positionV>
                    <wp:extent cx="5522595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</w:rPr>
                                  <w:alias w:val="Title"/>
                                  <w:tag w:val=""/>
                                  <w:id w:val="-1364747280"/>
                                  <w:placeholder>
                                    <w:docPart w:val="D62CA514FA7C42EC82918D722CD39D94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0DB54D" w14:textId="77777777" w:rsidR="00FD3CCB" w:rsidRPr="00FD3CCB" w:rsidRDefault="00FD3CCB" w:rsidP="00FD3CCB">
                                    <w:pPr>
                                      <w:pStyle w:val="Title"/>
                                      <w:rPr>
                                        <w:b/>
                                      </w:rPr>
                                    </w:pPr>
                                    <w:r w:rsidRPr="00FD3CCB">
                                      <w:rPr>
                                        <w:b/>
                                      </w:rPr>
                                      <w:t xml:space="preserve">Azure Marketplace Cloud Try </w:t>
                                    </w:r>
                                    <w:r w:rsidR="005806A9">
                                      <w:rPr>
                                        <w:b/>
                                      </w:rPr>
                                      <w:t xml:space="preserve">Partner </w:t>
                                    </w:r>
                                    <w:r w:rsidRPr="00FD3CCB">
                                      <w:rPr>
                                        <w:b/>
                                      </w:rPr>
                                      <w:t>Questionnaire</w:t>
                                    </w:r>
                                  </w:p>
                                </w:sdtContent>
                              </w:sdt>
                              <w:p w14:paraId="0C04A961" w14:textId="77777777" w:rsidR="00506F75" w:rsidRDefault="00506F75" w:rsidP="00FD3CCB">
                                <w:pPr>
                                  <w:pStyle w:val="Logo"/>
                                  <w:ind w:left="0"/>
                                  <w:jc w:val="left"/>
                                </w:pPr>
                              </w:p>
                              <w:p w14:paraId="5557C75B" w14:textId="77777777" w:rsidR="00506F75" w:rsidRDefault="00506F75">
                                <w:pPr>
                                  <w:pStyle w:val="Sub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56A4B4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7" o:spid="_x0000_s1026" type="#_x0000_t202" alt="Title and subtitle" style="position:absolute;left:0;text-align:left;margin-left:383.65pt;margin-top:168.25pt;width:434.85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</w:rPr>
                            <w:alias w:val="Title"/>
                            <w:tag w:val=""/>
                            <w:id w:val="-1364747280"/>
                            <w:placeholder>
                              <w:docPart w:val="D62CA514FA7C42EC82918D722CD39D94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00DB54D" w14:textId="77777777" w:rsidR="00FD3CCB" w:rsidRPr="00FD3CCB" w:rsidRDefault="00FD3CCB" w:rsidP="00FD3CCB">
                              <w:pPr>
                                <w:pStyle w:val="Title"/>
                                <w:rPr>
                                  <w:b/>
                                </w:rPr>
                              </w:pPr>
                              <w:r w:rsidRPr="00FD3CCB">
                                <w:rPr>
                                  <w:b/>
                                </w:rPr>
                                <w:t xml:space="preserve">Azure Marketplace Cloud Try </w:t>
                              </w:r>
                              <w:r w:rsidR="005806A9">
                                <w:rPr>
                                  <w:b/>
                                </w:rPr>
                                <w:t xml:space="preserve">Partner </w:t>
                              </w:r>
                              <w:r w:rsidRPr="00FD3CCB">
                                <w:rPr>
                                  <w:b/>
                                </w:rPr>
                                <w:t>Questionnaire</w:t>
                              </w:r>
                            </w:p>
                          </w:sdtContent>
                        </w:sdt>
                        <w:p w14:paraId="0C04A961" w14:textId="77777777" w:rsidR="00506F75" w:rsidRDefault="00506F75" w:rsidP="00FD3CCB">
                          <w:pPr>
                            <w:pStyle w:val="Logo"/>
                            <w:ind w:left="0"/>
                            <w:jc w:val="left"/>
                          </w:pPr>
                        </w:p>
                        <w:p w14:paraId="5557C75B" w14:textId="77777777" w:rsidR="00506F75" w:rsidRDefault="00506F75">
                          <w:pPr>
                            <w:pStyle w:val="Subtitle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E33F58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7D8680D6" wp14:editId="077777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29972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299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C3FE78" w14:textId="77777777" w:rsidR="00506F75" w:rsidRDefault="00506F75">
                                <w:pPr>
                                  <w:pStyle w:val="Sub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D8680D6" id="Text_x0020_Box_x0020_33" o:spid="_x0000_s1027" type="#_x0000_t202" alt="Version number and date" style="position:absolute;left:0;text-align:left;margin-left:237.05pt;margin-top:0;width:288.25pt;height:23.6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" filled="f" stroked="f" strokeweight=".5pt">
                    <v:textbox style="mso-fit-shape-to-text:t" inset="0,0,0,0">
                      <w:txbxContent>
                        <w:p w14:paraId="62C3FE78" w14:textId="77777777" w:rsidR="00506F75" w:rsidRDefault="00506F75">
                          <w:pPr>
                            <w:pStyle w:val="Subtitle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E33F58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565B5573" wp14:editId="0777777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8307070</wp:posOffset>
                    </wp:positionV>
                    <wp:extent cx="5753100" cy="652780"/>
                    <wp:effectExtent l="0" t="0" r="0" b="14605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B69061" w14:textId="77777777" w:rsidR="004A64EF" w:rsidRDefault="004A64EF" w:rsidP="004A64EF">
                                <w:pPr>
                                  <w:pStyle w:val="Contactinfo"/>
                                </w:pPr>
                                <w:r>
                                  <w:t xml:space="preserve">Created by Sysgain Inc. </w:t>
                                </w:r>
                              </w:p>
                              <w:p w14:paraId="7EF1FDE5" w14:textId="77777777" w:rsidR="00506F75" w:rsidRDefault="004A64EF" w:rsidP="004A64EF">
                                <w:pPr>
                                  <w:pStyle w:val="Contactinfo"/>
                                </w:pPr>
                                <w:r>
                                  <w:t>on behalf of Azure partner marketing team at Microsoft.</w:t>
                                </w:r>
                              </w:p>
                              <w:p w14:paraId="5B4ABF2B" w14:textId="77777777" w:rsidR="00506F75" w:rsidRDefault="00DD1636" w:rsidP="004A64EF">
                                <w:pPr>
                                  <w:pStyle w:val="Contactinfo"/>
                                  <w:jc w:val="center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64EF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612B54F" w14:textId="77777777" w:rsidR="00506F75" w:rsidRDefault="00DD1636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214A5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65B5573" id="Text_x0020_Box_x0020_35" o:spid="_x0000_s1028" type="#_x0000_t202" alt="Presenter, company name and address" style="position:absolute;left:0;text-align:left;margin-left:401.8pt;margin-top:654.1pt;width:453pt;height:51.4pt;z-index:251661312;visibility:visible;mso-wrap-style:square;mso-width-percent:471;mso-height-percent:80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8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" filled="f" stroked="f" strokeweight=".5pt">
                    <v:textbox inset="0,0,0,0">
                      <w:txbxContent>
                        <w:p w14:paraId="51B69061" w14:textId="77777777" w:rsidR="004A64EF" w:rsidRDefault="004A64EF" w:rsidP="004A64EF">
                          <w:pPr>
                            <w:pStyle w:val="Contactinfo"/>
                          </w:pPr>
                          <w:r>
                            <w:t xml:space="preserve">Created by Sysgain Inc. </w:t>
                          </w:r>
                        </w:p>
                        <w:p w14:paraId="7EF1FDE5" w14:textId="77777777" w:rsidR="00506F75" w:rsidRDefault="004A64EF" w:rsidP="004A64EF">
                          <w:pPr>
                            <w:pStyle w:val="Contactinfo"/>
                          </w:pPr>
                          <w:r>
                            <w:t>on behalf of Azure partner marketing team at Microsoft.</w:t>
                          </w:r>
                        </w:p>
                        <w:p w14:paraId="5B4ABF2B" w14:textId="77777777" w:rsidR="00506F75" w:rsidRDefault="00DD1636" w:rsidP="004A64EF">
                          <w:pPr>
                            <w:pStyle w:val="Contactinfo"/>
                            <w:jc w:val="center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64EF">
                                <w:t xml:space="preserve">     </w:t>
                              </w:r>
                            </w:sdtContent>
                          </w:sdt>
                        </w:p>
                        <w:p w14:paraId="6612B54F" w14:textId="77777777" w:rsidR="00506F75" w:rsidRDefault="00DD1636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214A5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E33F58"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62D43D7" wp14:editId="0777777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1B9135" w14:textId="77777777" w:rsidR="000D6E07" w:rsidRDefault="000D6E07" w:rsidP="000D6E07">
                                  <w:pPr>
                                    <w:ind w:left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62D43D7" id="Group_x0020_38" o:spid="_x0000_s1029" alt="Title: Decorative sidebar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">
                    <v:rect id="Rectangle_x0020_39" o:spid="_x0000_s1030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is1HwQAA&#10;ANsAAAAPAAAAZHJzL2Rvd25yZXYueG1sRI/RagIxFETfBf8hXKFvmq0FsatRakHwSXDtB1yT62Z1&#10;c7Nsosa/b4RCH4eZOcMs18m14k59aDwreJ8UIIi1Nw3XCn6O2/EcRIjIBlvPpOBJAdar4WCJpfEP&#10;PtC9irXIEA4lKrAxdqWUQVtyGCa+I87e2fcOY5Z9LU2Pjwx3rZwWxUw6bDgvWOzo25K+VjenoDun&#10;6U5vtptndZzf7OW0l0mTUm+j9LUAESnF//Bfe2cUfHzC60v+AXL1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orNR8EAAADbAAAADwAAAAAAAAAAAAAAAACXAgAAZHJzL2Rvd25y&#10;ZXYueG1sUEsFBgAAAAAEAAQA9QAAAIUDAAAAAA==&#10;" fillcolor="#345c7d [1604]" stroked="f" strokeweight="1pt">
                      <v:textbox>
                        <w:txbxContent>
                          <w:p w14:paraId="211B9135" w14:textId="77777777" w:rsidR="000D6E07" w:rsidRDefault="000D6E07" w:rsidP="000D6E07">
                            <w:pPr>
                              <w:ind w:left="0"/>
                              <w:jc w:val="center"/>
                            </w:pPr>
                          </w:p>
                        </w:txbxContent>
                      </v:textbox>
                    </v:rect>
                    <v:rect id="Rectangle_x0020_40" o:spid="_x0000_s1031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VYldwAAA&#10;ANsAAAAPAAAAZHJzL2Rvd25yZXYueG1sRE/Pa4MwFL4X+j+EV9itxpYxijPKWBl42cG2Gzu+mleV&#10;mpdgMnX//XIY7Pjx/c7LxQxiotH3lhXskhQEcWN1z62Cy/ltewDhA7LGwTIp+CEPZbFe5ZhpO3NN&#10;0ym0Ioawz1BBF4LLpPRNRwZ9Yh1x5G52NBgiHFupR5xjuBnkPk2fpMGeY0OHjl47au6nb6NgqY6f&#10;8l4bd/kgrq776b13X1qph83y8gwi0BL+xX/uSit4jOvjl/gDZPE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8VYldwAAAANsAAAAPAAAAAAAAAAAAAAAAAJcCAABkcnMvZG93bnJl&#10;di54bWxQSwUGAAAAAAQABAD1AAAAhAMAAAAA&#10;" fillcolor="#548ab7 [24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E33F58">
            <w:rPr>
              <w:noProof/>
              <w:color w:val="775F55" w:themeColor="text2"/>
              <w:sz w:val="32"/>
              <w:szCs w:val="32"/>
            </w:rPr>
            <w:br w:type="page"/>
          </w:r>
        </w:sdtContent>
      </w:sdt>
    </w:p>
    <w:p w14:paraId="31A3C992" w14:textId="77777777" w:rsidR="00506F75" w:rsidRPr="00E11FDB" w:rsidRDefault="00C214A5">
      <w:pPr>
        <w:pStyle w:val="Heading1"/>
        <w:rPr>
          <w:b/>
        </w:rPr>
      </w:pPr>
      <w:r w:rsidRPr="00E11FDB">
        <w:rPr>
          <w:b/>
        </w:rPr>
        <w:lastRenderedPageBreak/>
        <w:t>ISV PARTNER DETAILS</w:t>
      </w:r>
      <w:r w:rsidR="000D6E07">
        <w:rPr>
          <w:b/>
        </w:rPr>
        <w:t>:</w:t>
      </w:r>
    </w:p>
    <w:p w14:paraId="15860E3E" w14:textId="77777777" w:rsidR="00506F75" w:rsidRDefault="00C214A5" w:rsidP="000D6E07">
      <w:pPr>
        <w:pStyle w:val="Title"/>
        <w:jc w:val="left"/>
      </w:pPr>
      <w:r>
        <w:t>NAME</w:t>
      </w:r>
    </w:p>
    <w:p w14:paraId="408A50D9" w14:textId="7DBE8948" w:rsidR="00506F75" w:rsidRPr="003D16F6" w:rsidRDefault="00427F4F" w:rsidP="00427F4F">
      <w:pPr>
        <w:rPr>
          <w:color w:val="C00000"/>
        </w:rPr>
      </w:pPr>
      <w:r w:rsidRPr="003D16F6">
        <w:rPr>
          <w:color w:val="C00000"/>
        </w:rPr>
        <w:t xml:space="preserve">Puppet </w:t>
      </w:r>
      <w:proofErr w:type="spellStart"/>
      <w:r w:rsidR="003D16F6" w:rsidRPr="003D16F6">
        <w:rPr>
          <w:color w:val="C00000"/>
        </w:rPr>
        <w:t>Inc</w:t>
      </w:r>
      <w:proofErr w:type="spellEnd"/>
    </w:p>
    <w:p w14:paraId="7091E9EA" w14:textId="77777777" w:rsidR="00506F75" w:rsidRDefault="00C214A5">
      <w:pPr>
        <w:pStyle w:val="Heading2"/>
      </w:pPr>
      <w:r>
        <w:t>BUSINESS CONTACT DETAILS</w:t>
      </w:r>
    </w:p>
    <w:p w14:paraId="6D88481B" w14:textId="75299E13" w:rsidR="00506F75" w:rsidRDefault="00F238FC" w:rsidP="00F238FC">
      <w:r>
        <w:t>[</w:t>
      </w:r>
      <w:r w:rsidRPr="6F536286">
        <w:rPr>
          <w:b/>
          <w:bCs/>
        </w:rPr>
        <w:t>Name</w:t>
      </w:r>
      <w:r>
        <w:t xml:space="preserve">, </w:t>
      </w:r>
      <w:r w:rsidRPr="6F536286">
        <w:rPr>
          <w:b/>
          <w:bCs/>
        </w:rPr>
        <w:t>email</w:t>
      </w:r>
      <w:r>
        <w:t xml:space="preserve">, </w:t>
      </w:r>
      <w:r w:rsidRPr="6F536286">
        <w:rPr>
          <w:b/>
          <w:bCs/>
        </w:rPr>
        <w:t>phone</w:t>
      </w:r>
      <w:r>
        <w:t xml:space="preserve">, and </w:t>
      </w:r>
      <w:r w:rsidRPr="6F536286">
        <w:rPr>
          <w:b/>
          <w:bCs/>
        </w:rPr>
        <w:t>job title</w:t>
      </w:r>
      <w:r>
        <w:t xml:space="preserve"> details for primary engineering contact from the ISV company]</w:t>
      </w:r>
    </w:p>
    <w:p w14:paraId="4D1FA9D3" w14:textId="0ED65E83" w:rsidR="00427F4F" w:rsidRPr="003D16F6" w:rsidRDefault="00427F4F" w:rsidP="00F238FC">
      <w:pPr>
        <w:rPr>
          <w:color w:val="C00000"/>
        </w:rPr>
      </w:pPr>
      <w:r w:rsidRPr="003D16F6">
        <w:rPr>
          <w:color w:val="C00000"/>
        </w:rPr>
        <w:t xml:space="preserve">Kenaz Kwa, </w:t>
      </w:r>
      <w:hyperlink r:id="rId8" w:history="1">
        <w:r w:rsidRPr="003D16F6">
          <w:rPr>
            <w:color w:val="C00000"/>
          </w:rPr>
          <w:t>Kenaz@puppet.com</w:t>
        </w:r>
      </w:hyperlink>
      <w:r w:rsidRPr="003D16F6">
        <w:rPr>
          <w:color w:val="C00000"/>
        </w:rPr>
        <w:t>, (512) 831-9575, Senior Product Manager</w:t>
      </w:r>
    </w:p>
    <w:p w14:paraId="430398CF" w14:textId="77777777" w:rsidR="003A65AC" w:rsidRDefault="003A65AC" w:rsidP="003A65AC">
      <w:pPr>
        <w:pStyle w:val="Heading2"/>
      </w:pPr>
      <w:r>
        <w:t>Engineering lead CONTACT DETAILS</w:t>
      </w:r>
    </w:p>
    <w:p w14:paraId="0E01689C" w14:textId="6716DBFF" w:rsidR="00427F4F" w:rsidRDefault="6F536286" w:rsidP="00427F4F">
      <w:r>
        <w:t>[</w:t>
      </w:r>
      <w:r w:rsidRPr="6F536286">
        <w:rPr>
          <w:b/>
          <w:bCs/>
        </w:rPr>
        <w:t>Name</w:t>
      </w:r>
      <w:r>
        <w:t xml:space="preserve">, </w:t>
      </w:r>
      <w:r w:rsidRPr="6F536286">
        <w:rPr>
          <w:b/>
          <w:bCs/>
        </w:rPr>
        <w:t>email</w:t>
      </w:r>
      <w:r>
        <w:t xml:space="preserve">, </w:t>
      </w:r>
      <w:r w:rsidRPr="6F536286">
        <w:rPr>
          <w:b/>
          <w:bCs/>
        </w:rPr>
        <w:t>phone</w:t>
      </w:r>
      <w:r>
        <w:t xml:space="preserve">, and </w:t>
      </w:r>
      <w:r w:rsidRPr="6F536286">
        <w:rPr>
          <w:b/>
          <w:bCs/>
        </w:rPr>
        <w:t>job title</w:t>
      </w:r>
      <w:r>
        <w:t xml:space="preserve"> details for primary engineering contact from the ISV company]</w:t>
      </w:r>
    </w:p>
    <w:p w14:paraId="50F4875A" w14:textId="5C178976" w:rsidR="00427F4F" w:rsidRPr="003D16F6" w:rsidRDefault="00427F4F" w:rsidP="00427F4F">
      <w:pPr>
        <w:spacing w:before="0"/>
        <w:ind w:left="0" w:right="0"/>
        <w:rPr>
          <w:color w:val="C00000"/>
        </w:rPr>
      </w:pPr>
      <w:r w:rsidRPr="003D16F6">
        <w:rPr>
          <w:color w:val="C00000"/>
        </w:rPr>
        <w:t xml:space="preserve">Ethan Brown, </w:t>
      </w:r>
      <w:hyperlink r:id="rId9" w:history="1">
        <w:r w:rsidRPr="003D16F6">
          <w:rPr>
            <w:color w:val="C00000"/>
          </w:rPr>
          <w:t>ethan@puppet.com</w:t>
        </w:r>
      </w:hyperlink>
      <w:r w:rsidRPr="003D16F6">
        <w:rPr>
          <w:color w:val="C00000"/>
        </w:rPr>
        <w:t>, (860) 985-8313, Senior Software Engineer</w:t>
      </w:r>
    </w:p>
    <w:p w14:paraId="0A33F01B" w14:textId="77777777" w:rsidR="003A65AC" w:rsidRDefault="003A65AC" w:rsidP="003A65AC">
      <w:pPr>
        <w:pStyle w:val="Heading2"/>
      </w:pPr>
      <w:r>
        <w:t>Support</w:t>
      </w:r>
      <w:r w:rsidR="001C0D46">
        <w:t xml:space="preserve"> </w:t>
      </w:r>
      <w:r>
        <w:t>CONTACT DETAILS</w:t>
      </w:r>
    </w:p>
    <w:p w14:paraId="7378FBAA" w14:textId="11A59C8D" w:rsidR="00350A86" w:rsidRDefault="6F536286" w:rsidP="003D16F6">
      <w:r>
        <w:t>[</w:t>
      </w:r>
      <w:r w:rsidRPr="6F536286">
        <w:rPr>
          <w:b/>
          <w:bCs/>
        </w:rPr>
        <w:t>Name</w:t>
      </w:r>
      <w:r>
        <w:t xml:space="preserve">, </w:t>
      </w:r>
      <w:r w:rsidRPr="6F536286">
        <w:rPr>
          <w:b/>
          <w:bCs/>
        </w:rPr>
        <w:t>email</w:t>
      </w:r>
      <w:r>
        <w:t xml:space="preserve">, </w:t>
      </w:r>
      <w:r w:rsidRPr="6F536286">
        <w:rPr>
          <w:b/>
          <w:bCs/>
        </w:rPr>
        <w:t>phone</w:t>
      </w:r>
      <w:r>
        <w:t xml:space="preserve">, and </w:t>
      </w:r>
      <w:r w:rsidRPr="6F536286">
        <w:rPr>
          <w:b/>
          <w:bCs/>
        </w:rPr>
        <w:t xml:space="preserve">job title </w:t>
      </w:r>
      <w:r>
        <w:t>details for ongoing support contact from the ISV company]</w:t>
      </w:r>
    </w:p>
    <w:p w14:paraId="035BA1C5" w14:textId="175CA07A" w:rsidR="00350A86" w:rsidRPr="003D16F6" w:rsidRDefault="00350A86" w:rsidP="00C442B9">
      <w:pPr>
        <w:rPr>
          <w:color w:val="C00000"/>
        </w:rPr>
      </w:pPr>
      <w:r w:rsidRPr="003D16F6">
        <w:rPr>
          <w:color w:val="C00000"/>
        </w:rPr>
        <w:t xml:space="preserve">Kenaz Kwa, </w:t>
      </w:r>
      <w:hyperlink r:id="rId10" w:history="1">
        <w:r w:rsidRPr="003D16F6">
          <w:rPr>
            <w:rStyle w:val="Hyperlink"/>
            <w:color w:val="C00000"/>
          </w:rPr>
          <w:t>Kenaz@puppet.com</w:t>
        </w:r>
      </w:hyperlink>
      <w:r w:rsidRPr="003D16F6">
        <w:rPr>
          <w:color w:val="C00000"/>
        </w:rPr>
        <w:t>, (512) 831-9575, Senior Product Manager</w:t>
      </w:r>
    </w:p>
    <w:p w14:paraId="4A190714" w14:textId="65011A57" w:rsidR="00C442B9" w:rsidRDefault="00C442B9" w:rsidP="00C442B9">
      <w:pPr>
        <w:pStyle w:val="Heading2"/>
      </w:pPr>
      <w:r w:rsidRPr="00F238FC">
        <w:t>Microsoft Business manager CONTACT DETAILS</w:t>
      </w:r>
    </w:p>
    <w:p w14:paraId="6095D18B" w14:textId="43F6365D" w:rsidR="00C442B9" w:rsidRDefault="00C442B9" w:rsidP="00C442B9">
      <w:r>
        <w:t>[</w:t>
      </w:r>
      <w:r w:rsidRPr="6F536286">
        <w:rPr>
          <w:b/>
          <w:bCs/>
        </w:rPr>
        <w:t>Name</w:t>
      </w:r>
      <w:r>
        <w:t xml:space="preserve">, </w:t>
      </w:r>
      <w:r w:rsidRPr="6F536286">
        <w:rPr>
          <w:b/>
          <w:bCs/>
        </w:rPr>
        <w:t>email</w:t>
      </w:r>
      <w:r>
        <w:t xml:space="preserve">, and </w:t>
      </w:r>
      <w:r w:rsidRPr="6F536286">
        <w:rPr>
          <w:b/>
          <w:bCs/>
        </w:rPr>
        <w:t xml:space="preserve">phone </w:t>
      </w:r>
      <w:r w:rsidRPr="00C442B9">
        <w:rPr>
          <w:bCs/>
        </w:rPr>
        <w:t>(optional)</w:t>
      </w:r>
      <w:r>
        <w:rPr>
          <w:b/>
          <w:bCs/>
        </w:rPr>
        <w:t xml:space="preserve"> </w:t>
      </w:r>
      <w:r>
        <w:t>detai</w:t>
      </w:r>
      <w:r w:rsidR="00F238FC">
        <w:t>ls for your pr</w:t>
      </w:r>
      <w:r w:rsidR="002331AB">
        <w:t>imary Microsoft DX/</w:t>
      </w:r>
      <w:r>
        <w:t>Business Manager contact]</w:t>
      </w:r>
    </w:p>
    <w:p w14:paraId="353A6313" w14:textId="677EC2BD" w:rsidR="00427F4F" w:rsidRPr="003D16F6" w:rsidRDefault="00427F4F" w:rsidP="00C442B9">
      <w:pPr>
        <w:rPr>
          <w:color w:val="C00000"/>
        </w:rPr>
      </w:pPr>
      <w:r w:rsidRPr="003D16F6">
        <w:rPr>
          <w:color w:val="C00000"/>
        </w:rPr>
        <w:t xml:space="preserve">Jason De </w:t>
      </w:r>
      <w:proofErr w:type="spellStart"/>
      <w:r w:rsidRPr="003D16F6">
        <w:rPr>
          <w:color w:val="C00000"/>
        </w:rPr>
        <w:t>Lorme</w:t>
      </w:r>
      <w:proofErr w:type="spellEnd"/>
      <w:r w:rsidRPr="003D16F6">
        <w:rPr>
          <w:color w:val="C00000"/>
        </w:rPr>
        <w:t>, jasondel@microsoft.com</w:t>
      </w:r>
    </w:p>
    <w:p w14:paraId="0E5BAC75" w14:textId="1DFB79D9" w:rsidR="002331AB" w:rsidRDefault="002331AB" w:rsidP="002331AB">
      <w:r>
        <w:t>[</w:t>
      </w:r>
      <w:r w:rsidRPr="6F536286">
        <w:rPr>
          <w:b/>
          <w:bCs/>
        </w:rPr>
        <w:t>Name</w:t>
      </w:r>
      <w:r>
        <w:t xml:space="preserve">, </w:t>
      </w:r>
      <w:r w:rsidRPr="6F536286">
        <w:rPr>
          <w:b/>
          <w:bCs/>
        </w:rPr>
        <w:t>email</w:t>
      </w:r>
      <w:r>
        <w:t xml:space="preserve">, and </w:t>
      </w:r>
      <w:r w:rsidRPr="6F536286">
        <w:rPr>
          <w:b/>
          <w:bCs/>
        </w:rPr>
        <w:t xml:space="preserve">phone </w:t>
      </w:r>
      <w:r w:rsidRPr="00C442B9">
        <w:rPr>
          <w:bCs/>
        </w:rPr>
        <w:t>(optional)</w:t>
      </w:r>
      <w:r>
        <w:rPr>
          <w:b/>
          <w:bCs/>
        </w:rPr>
        <w:t xml:space="preserve"> </w:t>
      </w:r>
      <w:r>
        <w:t>details for your primary Microsoft Tech. Evangelist contact]</w:t>
      </w:r>
    </w:p>
    <w:p w14:paraId="0501BEDB" w14:textId="421C3CF2" w:rsidR="00427F4F" w:rsidRPr="003D16F6" w:rsidRDefault="00427F4F" w:rsidP="002331AB">
      <w:pPr>
        <w:rPr>
          <w:color w:val="C00000"/>
        </w:rPr>
      </w:pPr>
      <w:r w:rsidRPr="003D16F6">
        <w:rPr>
          <w:color w:val="C00000"/>
        </w:rPr>
        <w:t>Greg Oliver, golive@microsoft.com</w:t>
      </w:r>
    </w:p>
    <w:p w14:paraId="38B24EF3" w14:textId="138EC1EE" w:rsidR="00506F75" w:rsidRDefault="00E11FDB" w:rsidP="005856B0">
      <w:pPr>
        <w:pStyle w:val="Heading2"/>
      </w:pPr>
      <w:r>
        <w:t xml:space="preserve">COMPANY </w:t>
      </w:r>
      <w:r w:rsidR="00F238FC">
        <w:t>EMAIL ID FOR orbitera account</w:t>
      </w:r>
    </w:p>
    <w:p w14:paraId="0DE426F2" w14:textId="5D09498B" w:rsidR="00506F75" w:rsidRDefault="00C549DA">
      <w:r>
        <w:t xml:space="preserve">[Provide an ISV company email id to be used to </w:t>
      </w:r>
      <w:r w:rsidR="00F238FC">
        <w:t>log in to the Orbitera framework</w:t>
      </w:r>
      <w:r>
        <w:t>.</w:t>
      </w:r>
      <w:r w:rsidR="5E7F2BA3">
        <w:t xml:space="preserve"> This </w:t>
      </w:r>
      <w:r w:rsidR="00F238FC">
        <w:t xml:space="preserve">ID </w:t>
      </w:r>
      <w:r w:rsidR="5E7F2BA3">
        <w:t>is requi</w:t>
      </w:r>
      <w:r>
        <w:t>red to create an account in the</w:t>
      </w:r>
      <w:r w:rsidR="5E7F2BA3">
        <w:t xml:space="preserve"> Orbitera </w:t>
      </w:r>
      <w:r>
        <w:t xml:space="preserve">Azure test </w:t>
      </w:r>
      <w:r w:rsidR="5E7F2BA3">
        <w:t xml:space="preserve">drive framework. You </w:t>
      </w:r>
      <w:r w:rsidR="5E7F2BA3" w:rsidRPr="5E7F2BA3">
        <w:rPr>
          <w:b/>
          <w:bCs/>
        </w:rPr>
        <w:t xml:space="preserve">cannot </w:t>
      </w:r>
      <w:r w:rsidR="5E7F2BA3">
        <w:t>use an</w:t>
      </w:r>
      <w:r w:rsidR="00F238FC">
        <w:t>y existing Orbitera framework ID</w:t>
      </w:r>
      <w:r w:rsidR="5E7F2BA3">
        <w:t xml:space="preserve">s. </w:t>
      </w:r>
      <w:r w:rsidR="5E7F2BA3" w:rsidRPr="5E7F2BA3">
        <w:rPr>
          <w:b/>
          <w:bCs/>
        </w:rPr>
        <w:t>Example email:</w:t>
      </w:r>
      <w:r w:rsidR="5E7F2BA3">
        <w:t xml:space="preserve"> </w:t>
      </w:r>
      <w:r w:rsidR="5E7F2BA3" w:rsidRPr="00F238FC">
        <w:rPr>
          <w:highlight w:val="yellow"/>
          <w:u w:val="single"/>
        </w:rPr>
        <w:t>azuretestdrives@isvname.com</w:t>
      </w:r>
      <w:r w:rsidR="5E7F2BA3">
        <w:t xml:space="preserve">. Please </w:t>
      </w:r>
      <w:r>
        <w:t>send a request</w:t>
      </w:r>
      <w:r w:rsidR="5E7F2BA3">
        <w:t xml:space="preserve"> </w:t>
      </w:r>
      <w:r>
        <w:t>to your</w:t>
      </w:r>
      <w:r w:rsidR="5E7F2BA3">
        <w:t xml:space="preserve"> IT department</w:t>
      </w:r>
      <w:r>
        <w:t xml:space="preserve"> immediately, so they can provision it quickly.</w:t>
      </w:r>
      <w:r w:rsidR="5E7F2BA3">
        <w:t>]</w:t>
      </w:r>
      <w:r w:rsidR="00445B3B">
        <w:t xml:space="preserve"> It will be used to login to the </w:t>
      </w:r>
      <w:proofErr w:type="spellStart"/>
      <w:r w:rsidR="00445B3B">
        <w:t>Orbitera</w:t>
      </w:r>
      <w:proofErr w:type="spellEnd"/>
      <w:r w:rsidR="00445B3B">
        <w:t xml:space="preserve"> framework.</w:t>
      </w:r>
    </w:p>
    <w:p w14:paraId="663EB831" w14:textId="7D49F5FE" w:rsidR="00427F4F" w:rsidRPr="003D16F6" w:rsidRDefault="00350A86">
      <w:pPr>
        <w:rPr>
          <w:color w:val="C00000"/>
        </w:rPr>
      </w:pPr>
      <w:r w:rsidRPr="003D16F6">
        <w:rPr>
          <w:color w:val="C00000"/>
        </w:rPr>
        <w:t>A</w:t>
      </w:r>
      <w:r w:rsidR="00427F4F" w:rsidRPr="003D16F6">
        <w:rPr>
          <w:color w:val="C00000"/>
        </w:rPr>
        <w:t>zure</w:t>
      </w:r>
      <w:r w:rsidRPr="003D16F6">
        <w:rPr>
          <w:color w:val="C00000"/>
        </w:rPr>
        <w:t>_cloud_try</w:t>
      </w:r>
      <w:r w:rsidR="00427F4F" w:rsidRPr="003D16F6">
        <w:rPr>
          <w:color w:val="C00000"/>
        </w:rPr>
        <w:t>@puppet.com</w:t>
      </w:r>
    </w:p>
    <w:p w14:paraId="0B5A70F7" w14:textId="77777777" w:rsidR="00506F75" w:rsidRDefault="00DF2AA1">
      <w:pPr>
        <w:pStyle w:val="Heading2"/>
      </w:pPr>
      <w:r>
        <w:t>COMPANY URL</w:t>
      </w:r>
    </w:p>
    <w:p w14:paraId="7B172A0F" w14:textId="39149902" w:rsidR="00E11FDB" w:rsidRPr="003D16F6" w:rsidRDefault="00427F4F" w:rsidP="00427F4F">
      <w:pPr>
        <w:rPr>
          <w:color w:val="C00000"/>
        </w:rPr>
      </w:pPr>
      <w:r w:rsidRPr="003D16F6">
        <w:rPr>
          <w:color w:val="C00000"/>
        </w:rPr>
        <w:t>https://puppet.com</w:t>
      </w:r>
    </w:p>
    <w:p w14:paraId="4E1CD830" w14:textId="77777777" w:rsidR="0056148D" w:rsidRPr="0056148D" w:rsidRDefault="0056148D" w:rsidP="0056148D"/>
    <w:p w14:paraId="6012DE8D" w14:textId="77777777" w:rsidR="00506F75" w:rsidRPr="002552D0" w:rsidRDefault="00E11FDB">
      <w:pPr>
        <w:pStyle w:val="Heading1"/>
        <w:rPr>
          <w:b/>
        </w:rPr>
      </w:pPr>
      <w:r w:rsidRPr="002552D0">
        <w:rPr>
          <w:b/>
        </w:rPr>
        <w:lastRenderedPageBreak/>
        <w:t>TEST DRIVE DETAILS</w:t>
      </w:r>
    </w:p>
    <w:p w14:paraId="4ED49291" w14:textId="77777777" w:rsidR="00506F75" w:rsidRDefault="00E11FDB">
      <w:pPr>
        <w:pStyle w:val="Heading2"/>
      </w:pPr>
      <w:r>
        <w:t>Title</w:t>
      </w:r>
    </w:p>
    <w:p w14:paraId="2195AC19" w14:textId="463E2987" w:rsidR="00506F75" w:rsidRDefault="00C549DA">
      <w:r>
        <w:t>[</w:t>
      </w:r>
      <w:r w:rsidRPr="00C549DA">
        <w:rPr>
          <w:b/>
        </w:rPr>
        <w:t>Must be the same title</w:t>
      </w:r>
      <w:r>
        <w:t xml:space="preserve"> as is shown on your </w:t>
      </w:r>
      <w:hyperlink r:id="rId11" w:history="1">
        <w:r w:rsidRPr="00C549DA">
          <w:rPr>
            <w:rStyle w:val="Hyperlink"/>
          </w:rPr>
          <w:t>Azure Marketplace</w:t>
        </w:r>
      </w:hyperlink>
      <w:r>
        <w:t xml:space="preserve"> offering page.]</w:t>
      </w:r>
    </w:p>
    <w:p w14:paraId="7F5CEB78" w14:textId="2AC25374" w:rsidR="00427F4F" w:rsidRPr="003D16F6" w:rsidRDefault="00427F4F">
      <w:pPr>
        <w:rPr>
          <w:color w:val="C00000"/>
        </w:rPr>
      </w:pPr>
      <w:r w:rsidRPr="003D16F6">
        <w:rPr>
          <w:color w:val="C00000"/>
        </w:rPr>
        <w:t>Puppet Enterprise</w:t>
      </w:r>
    </w:p>
    <w:p w14:paraId="5C3969F7" w14:textId="131B03CF" w:rsidR="00506F75" w:rsidRDefault="5E7F2BA3">
      <w:pPr>
        <w:pStyle w:val="Heading2"/>
      </w:pPr>
      <w:r>
        <w:t>Description</w:t>
      </w:r>
    </w:p>
    <w:p w14:paraId="57A5BF9D" w14:textId="13B47ACF" w:rsidR="00633396" w:rsidRPr="00633396" w:rsidRDefault="003913EA" w:rsidP="00633396">
      <w:r w:rsidRPr="00C549DA">
        <w:t xml:space="preserve">[Provide </w:t>
      </w:r>
      <w:r>
        <w:t xml:space="preserve">a </w:t>
      </w:r>
      <w:r w:rsidRPr="00C549DA">
        <w:t>description of the test drive with details around length of the lab and how the use case will help a customer. It is recommended that this description is approved by your marketing team as well to avoid last minute changes.]</w:t>
      </w:r>
    </w:p>
    <w:p w14:paraId="1258DABB" w14:textId="46222BBB" w:rsidR="003D16F6" w:rsidRPr="003D16F6" w:rsidRDefault="003D16F6" w:rsidP="003D16F6">
      <w:pPr>
        <w:rPr>
          <w:color w:val="C00000"/>
        </w:rPr>
      </w:pPr>
      <w:r w:rsidRPr="003D16F6">
        <w:rPr>
          <w:color w:val="C00000"/>
        </w:rPr>
        <w:t>Puppet is an open-source IT automation tool. The Puppet Domain Specific Language (DSL) is a Ruby-based coding language that provides a precise and adaptable way to describe a desired state for each machine in your infrastructure. Once you've described a desired state, Puppet does the work to bring your systems in line and keep them there.</w:t>
      </w:r>
    </w:p>
    <w:p w14:paraId="6C1D586D" w14:textId="3FB45E06" w:rsidR="003D16F6" w:rsidRPr="003D16F6" w:rsidRDefault="003D16F6" w:rsidP="00D2281E">
      <w:pPr>
        <w:rPr>
          <w:color w:val="C00000"/>
        </w:rPr>
      </w:pPr>
      <w:r w:rsidRPr="003D16F6">
        <w:rPr>
          <w:color w:val="C00000"/>
        </w:rPr>
        <w:t xml:space="preserve">In this </w:t>
      </w:r>
      <w:proofErr w:type="gramStart"/>
      <w:r w:rsidRPr="003D16F6">
        <w:rPr>
          <w:color w:val="C00000"/>
        </w:rPr>
        <w:t>15 minute</w:t>
      </w:r>
      <w:proofErr w:type="gramEnd"/>
      <w:r w:rsidRPr="003D16F6">
        <w:rPr>
          <w:color w:val="C00000"/>
        </w:rPr>
        <w:t xml:space="preserve"> test drive, we’ll dive in and see what Puppet can do.</w:t>
      </w:r>
    </w:p>
    <w:p w14:paraId="5EBF0F4A" w14:textId="1AD05399" w:rsidR="00C442B9" w:rsidRDefault="00C442B9" w:rsidP="00C442B9">
      <w:pPr>
        <w:pStyle w:val="Heading2"/>
      </w:pPr>
      <w:r w:rsidRPr="00F238FC">
        <w:t>Use Case scenario Description</w:t>
      </w:r>
    </w:p>
    <w:p w14:paraId="5ED4782C" w14:textId="285CA4A2" w:rsidR="003913EA" w:rsidRDefault="00C442B9" w:rsidP="003913EA">
      <w:r>
        <w:t>[</w:t>
      </w:r>
      <w:r w:rsidR="00F238FC">
        <w:t>Describe your use case scenario</w:t>
      </w:r>
      <w:r w:rsidR="003913EA">
        <w:t xml:space="preserve"> </w:t>
      </w:r>
      <w:r w:rsidR="00F238FC">
        <w:t>and how it will deliver the value pr</w:t>
      </w:r>
      <w:r w:rsidR="002331AB">
        <w:t>oposition message to end users.</w:t>
      </w:r>
      <w:r w:rsidR="002331AB" w:rsidRPr="002331AB">
        <w:t xml:space="preserve"> </w:t>
      </w:r>
      <w:r w:rsidR="002331AB">
        <w:t>It must be clearly laid out and agreed upon by your Microsoft DX contact, ISV and Sysgain (we will review here).</w:t>
      </w:r>
      <w:r w:rsidR="007A375B">
        <w:t xml:space="preserve"> </w:t>
      </w:r>
      <w:r w:rsidR="002331AB" w:rsidRPr="002331AB">
        <w:rPr>
          <w:b/>
          <w:u w:val="single"/>
        </w:rPr>
        <w:t>NOTE</w:t>
      </w:r>
      <w:r w:rsidR="002331AB">
        <w:t>: This</w:t>
      </w:r>
      <w:r w:rsidR="007A375B">
        <w:t xml:space="preserve"> is not a basic product guide</w:t>
      </w:r>
      <w:r w:rsidR="002331AB">
        <w:t>,</w:t>
      </w:r>
      <w:r w:rsidR="007A375B">
        <w:t xml:space="preserve"> but </w:t>
      </w:r>
      <w:r w:rsidR="002331AB">
        <w:t xml:space="preserve">rather a </w:t>
      </w:r>
      <w:r w:rsidR="007A375B">
        <w:t>specific use case scenario backed by Azure.</w:t>
      </w:r>
      <w:r w:rsidR="002331AB">
        <w:t>]</w:t>
      </w:r>
    </w:p>
    <w:p w14:paraId="66A69654" w14:textId="3ABB3CA2" w:rsidR="00225C6E" w:rsidRDefault="00225C6E" w:rsidP="00225C6E">
      <w:pPr>
        <w:rPr>
          <w:color w:val="C00000"/>
        </w:rPr>
      </w:pPr>
      <w:r w:rsidRPr="003D16F6">
        <w:rPr>
          <w:color w:val="C00000"/>
        </w:rPr>
        <w:t xml:space="preserve">In this </w:t>
      </w:r>
      <w:proofErr w:type="gramStart"/>
      <w:r w:rsidRPr="003D16F6">
        <w:rPr>
          <w:color w:val="C00000"/>
        </w:rPr>
        <w:t>15 minute</w:t>
      </w:r>
      <w:proofErr w:type="gramEnd"/>
      <w:r w:rsidRPr="003D16F6">
        <w:rPr>
          <w:color w:val="C00000"/>
        </w:rPr>
        <w:t xml:space="preserve"> test drive, we’ll dive in and see what Puppet can do. You will use the Puppet Enterprise (PE) console to set up Graphite, an open-source graphing tool that lets you easily visualize the state of your infrastructure. Graphite, like Puppet, spans the gap between nuts-and-bolts and the big-picture, which makes it a good ex</w:t>
      </w:r>
      <w:bookmarkStart w:id="0" w:name="_GoBack"/>
      <w:bookmarkEnd w:id="0"/>
      <w:r w:rsidRPr="003D16F6">
        <w:rPr>
          <w:color w:val="C00000"/>
        </w:rPr>
        <w:t>ample to get you started on your path to Puppet mastery.</w:t>
      </w:r>
    </w:p>
    <w:p w14:paraId="2CA5C6E5" w14:textId="63C01075" w:rsidR="006E1271" w:rsidRPr="00225C6E" w:rsidRDefault="006E1271" w:rsidP="00225C6E">
      <w:pPr>
        <w:rPr>
          <w:color w:val="C00000"/>
        </w:rPr>
      </w:pPr>
      <w:r>
        <w:rPr>
          <w:color w:val="C00000"/>
        </w:rPr>
        <w:t xml:space="preserve">[Note: we are in the process of moving to an updated learning guide that sets up </w:t>
      </w:r>
      <w:proofErr w:type="spellStart"/>
      <w:r>
        <w:rPr>
          <w:color w:val="C00000"/>
        </w:rPr>
        <w:t>Docker</w:t>
      </w:r>
      <w:proofErr w:type="spellEnd"/>
      <w:r>
        <w:rPr>
          <w:color w:val="C00000"/>
        </w:rPr>
        <w:t>. This example may change, but the length will not.]</w:t>
      </w:r>
    </w:p>
    <w:p w14:paraId="70437D09" w14:textId="2AB4D4DA" w:rsidR="00506F75" w:rsidRDefault="00DF2AA1" w:rsidP="00C442B9">
      <w:pPr>
        <w:pStyle w:val="Heading2"/>
      </w:pPr>
      <w:r>
        <w:t xml:space="preserve">Azure </w:t>
      </w:r>
      <w:r w:rsidRPr="00C442B9">
        <w:t>SUBSCRIPTION</w:t>
      </w:r>
      <w:r w:rsidR="00C442B9">
        <w:t xml:space="preserve"> </w:t>
      </w:r>
      <w:r w:rsidR="00C442B9" w:rsidRPr="007A2ACB">
        <w:t>ID</w:t>
      </w:r>
    </w:p>
    <w:p w14:paraId="0124759D" w14:textId="5B6C0E70" w:rsidR="00350A86" w:rsidRPr="003D16F6" w:rsidRDefault="7D24A63B" w:rsidP="003D16F6">
      <w:r>
        <w:t xml:space="preserve">[Please provide the Azure subscription id used for test drives. It is highly recommended to create a new Azure Subscription for these test drives so that costs and usage can be tracked and managed independently.] </w:t>
      </w:r>
      <w:hyperlink r:id="rId12">
        <w:r w:rsidRPr="7D24A63B">
          <w:rPr>
            <w:rStyle w:val="Hyperlink"/>
          </w:rPr>
          <w:t>Video guide here</w:t>
        </w:r>
      </w:hyperlink>
    </w:p>
    <w:p w14:paraId="38D77B12" w14:textId="6EC0BF54" w:rsidR="007A2ACB" w:rsidRPr="003D16F6" w:rsidRDefault="008A2B0F" w:rsidP="003D16F6">
      <w:pPr>
        <w:rPr>
          <w:color w:val="C00000"/>
        </w:rPr>
      </w:pPr>
      <w:r w:rsidRPr="003D16F6">
        <w:rPr>
          <w:color w:val="C00000"/>
        </w:rPr>
        <w:t>545d6e6e-c28e-440a-8998-cc0700eaf8f0</w:t>
      </w:r>
    </w:p>
    <w:p w14:paraId="62BE6B2F" w14:textId="3F8DAA61" w:rsidR="002552D0" w:rsidRDefault="5E7F2BA3" w:rsidP="5E7F2BA3">
      <w:pPr>
        <w:pStyle w:val="Heading2"/>
      </w:pPr>
      <w:r>
        <w:t>Publisher Azure Marketplace URL</w:t>
      </w:r>
    </w:p>
    <w:p w14:paraId="250761CA" w14:textId="7DCAAE82" w:rsidR="5E7F2BA3" w:rsidRDefault="5E7F2BA3" w:rsidP="5E7F2BA3">
      <w:r>
        <w:t>[Please provide the current full URL for your solution on the Azure Marketplace.</w:t>
      </w:r>
      <w:r w:rsidR="00C549DA" w:rsidRPr="00C549DA">
        <w:rPr>
          <w:bCs/>
        </w:rPr>
        <w:t xml:space="preserve"> </w:t>
      </w:r>
      <w:r w:rsidR="00C549DA" w:rsidRPr="5E7F2BA3">
        <w:rPr>
          <w:b/>
          <w:bCs/>
          <w:u w:val="single"/>
        </w:rPr>
        <w:t>Example:</w:t>
      </w:r>
      <w:r w:rsidR="00C549DA">
        <w:t xml:space="preserve"> </w:t>
      </w:r>
      <w:proofErr w:type="gramStart"/>
      <w:r w:rsidR="00C549DA" w:rsidRPr="5E7F2BA3">
        <w:rPr>
          <w:rFonts w:ascii="Calibri" w:eastAsia="Calibri" w:hAnsi="Calibri" w:cs="Calibri"/>
        </w:rPr>
        <w:t>https://azure.microsoft.com/en-us/marketplace/partners/Sysgain/</w:t>
      </w:r>
      <w:r w:rsidR="00C549DA" w:rsidRPr="00C549DA">
        <w:rPr>
          <w:rFonts w:ascii="Calibri" w:eastAsia="Calibri" w:hAnsi="Calibri" w:cs="Calibri"/>
        </w:rPr>
        <w:t>sysgain-example-azure-solution</w:t>
      </w:r>
      <w:r w:rsidR="00C549DA" w:rsidRPr="5E7F2BA3">
        <w:rPr>
          <w:rFonts w:ascii="Calibri" w:eastAsia="Calibri" w:hAnsi="Calibri" w:cs="Calibri"/>
        </w:rPr>
        <w:t>/</w:t>
      </w:r>
      <w:r w:rsidR="00C549DA">
        <w:t xml:space="preserve"> ]</w:t>
      </w:r>
      <w:proofErr w:type="gramEnd"/>
    </w:p>
    <w:p w14:paraId="2C8AEBA4" w14:textId="5B72CAE2" w:rsidR="002552D0" w:rsidRPr="003D16F6" w:rsidRDefault="003D16F6">
      <w:pPr>
        <w:rPr>
          <w:color w:val="C00000"/>
        </w:rPr>
      </w:pPr>
      <w:r w:rsidRPr="003D16F6">
        <w:rPr>
          <w:color w:val="C00000"/>
        </w:rPr>
        <w:t>TBD in Publishing Pipeline</w:t>
      </w:r>
    </w:p>
    <w:p w14:paraId="5B5124AD" w14:textId="77777777" w:rsidR="00506F75" w:rsidRPr="0056148D" w:rsidRDefault="00DF2AA1">
      <w:pPr>
        <w:pStyle w:val="Heading1"/>
        <w:rPr>
          <w:b/>
        </w:rPr>
      </w:pPr>
      <w:r w:rsidRPr="0056148D">
        <w:rPr>
          <w:b/>
        </w:rPr>
        <w:lastRenderedPageBreak/>
        <w:t>LOG</w:t>
      </w:r>
      <w:r w:rsidR="00A10F89" w:rsidRPr="0056148D">
        <w:rPr>
          <w:b/>
        </w:rPr>
        <w:t>O</w:t>
      </w:r>
      <w:r w:rsidRPr="0056148D">
        <w:rPr>
          <w:b/>
        </w:rPr>
        <w:t>S</w:t>
      </w:r>
    </w:p>
    <w:p w14:paraId="61DF77ED" w14:textId="493681DB" w:rsidR="00DF2AA1" w:rsidRPr="00DF2AA1" w:rsidRDefault="00DF2AA1" w:rsidP="00DF2AA1">
      <w:r>
        <w:t>Please provide the logos in .</w:t>
      </w:r>
      <w:r w:rsidR="00FE1219">
        <w:t>PNG format.</w:t>
      </w:r>
    </w:p>
    <w:p w14:paraId="6E26ED95" w14:textId="4BC86111" w:rsidR="00506F75" w:rsidRDefault="007A2ACB">
      <w:pPr>
        <w:pStyle w:val="Heading2"/>
      </w:pPr>
      <w:r>
        <w:t>Azure Marketplace</w:t>
      </w:r>
      <w:r w:rsidR="00A10F89">
        <w:t xml:space="preserve"> logo</w:t>
      </w:r>
    </w:p>
    <w:p w14:paraId="6147EEEA" w14:textId="10CF585A" w:rsidR="00506F75" w:rsidRDefault="007A2ACB">
      <w:r>
        <w:t>[Please include a 70x70 version of the logo for your company/product as it appears on your Azure Marketplace offering page.]</w:t>
      </w:r>
    </w:p>
    <w:p w14:paraId="3C11F768" w14:textId="184D217B" w:rsidR="00225C6E" w:rsidRPr="00225C6E" w:rsidRDefault="00225C6E">
      <w:pPr>
        <w:rPr>
          <w:color w:val="C00000"/>
        </w:rPr>
      </w:pPr>
      <w:r w:rsidRPr="00225C6E">
        <w:rPr>
          <w:color w:val="C00000"/>
        </w:rPr>
        <w:t>attached in email</w:t>
      </w:r>
    </w:p>
    <w:p w14:paraId="69E07175" w14:textId="2314108B" w:rsidR="00506F75" w:rsidRDefault="007A2ACB">
      <w:pPr>
        <w:pStyle w:val="Heading2"/>
      </w:pPr>
      <w:r>
        <w:t>Company</w:t>
      </w:r>
      <w:r w:rsidR="0049054B">
        <w:t xml:space="preserve"> LOGO</w:t>
      </w:r>
    </w:p>
    <w:p w14:paraId="6AE9182B" w14:textId="4405E148" w:rsidR="00506F75" w:rsidRDefault="007A2ACB">
      <w:r>
        <w:t>[Please include (or attach via email) a hi-res version your company logo, for promotional purposes and possibly to include in the end user manual]</w:t>
      </w:r>
    </w:p>
    <w:p w14:paraId="5AAE5427" w14:textId="620A3736" w:rsidR="00AC40A8" w:rsidRPr="00225C6E" w:rsidRDefault="00225C6E">
      <w:pPr>
        <w:rPr>
          <w:color w:val="C00000"/>
        </w:rPr>
      </w:pPr>
      <w:r w:rsidRPr="00225C6E">
        <w:rPr>
          <w:color w:val="C00000"/>
        </w:rPr>
        <w:t>attached in email</w:t>
      </w:r>
    </w:p>
    <w:p w14:paraId="61FCFA7F" w14:textId="57FDDDD9" w:rsidR="00AC40A8" w:rsidRDefault="00FE1219" w:rsidP="00AC40A8">
      <w:pPr>
        <w:pStyle w:val="Heading2"/>
      </w:pPr>
      <w:r>
        <w:t xml:space="preserve">sysgain </w:t>
      </w:r>
      <w:r w:rsidR="00AC40A8">
        <w:t>CONTACT EMAIL</w:t>
      </w:r>
      <w:r>
        <w:t>:</w:t>
      </w:r>
    </w:p>
    <w:p w14:paraId="7A072321" w14:textId="2C1AC0F1" w:rsidR="00AC40A8" w:rsidRDefault="00AC40A8" w:rsidP="00AC40A8">
      <w:r>
        <w:t xml:space="preserve">[Please send the completed Questionnaire to </w:t>
      </w:r>
      <w:hyperlink r:id="rId13" w:history="1">
        <w:r w:rsidR="00974541" w:rsidRPr="00974541">
          <w:rPr>
            <w:rStyle w:val="Hyperlink"/>
          </w:rPr>
          <w:t>mailto:cloudtry@sysgain.com</w:t>
        </w:r>
      </w:hyperlink>
      <w:r w:rsidR="007A2ACB">
        <w:t xml:space="preserve"> within 2-3 days of receiving it.]</w:t>
      </w:r>
    </w:p>
    <w:p w14:paraId="18C2A70E" w14:textId="77777777" w:rsidR="00AC40A8" w:rsidRDefault="00AC40A8"/>
    <w:p w14:paraId="6104715C" w14:textId="77777777" w:rsidR="00AC40A8" w:rsidRDefault="00AC40A8"/>
    <w:sectPr w:rsidR="00AC40A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723EE" w14:textId="77777777" w:rsidR="00DD1636" w:rsidRDefault="00DD1636">
      <w:r>
        <w:separator/>
      </w:r>
    </w:p>
  </w:endnote>
  <w:endnote w:type="continuationSeparator" w:id="0">
    <w:p w14:paraId="3BE65150" w14:textId="77777777" w:rsidR="00DD1636" w:rsidRDefault="00DD1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04"/>
      <w:gridCol w:w="6552"/>
      <w:gridCol w:w="1404"/>
    </w:tblGrid>
    <w:tr w:rsidR="00506F75" w14:paraId="4C276558" w14:textId="77777777">
      <w:sdt>
        <w:sdtPr>
          <w:alias w:val="Date"/>
          <w:tag w:val=""/>
          <w:id w:val="1827478628"/>
          <w:placeholder>
            <w:docPart w:val="DefaultPlaceholder_108186857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2-1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14:paraId="24F528BB" w14:textId="77777777" w:rsidR="00506F75" w:rsidRDefault="00C214A5">
              <w:pPr>
                <w:pStyle w:val="Footer"/>
              </w:pPr>
              <w:r>
                <w:t>2/14/2016</w:t>
              </w:r>
            </w:p>
          </w:tc>
        </w:sdtContent>
      </w:sdt>
      <w:sdt>
        <w:sdtPr>
          <w:alias w:val="Title"/>
          <w:tag w:val=""/>
          <w:id w:val="1374816167"/>
          <w:placeholder>
            <w:docPart w:val="DefaultPlaceholder_108186857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14:paraId="463FAEF2" w14:textId="77777777" w:rsidR="00506F75" w:rsidRDefault="005806A9">
              <w:pPr>
                <w:pStyle w:val="Footer"/>
                <w:jc w:val="center"/>
              </w:pPr>
              <w:r>
                <w:t>Azure Marketplace Cloud Try Partner Questionnaire</w:t>
              </w:r>
            </w:p>
          </w:tc>
        </w:sdtContent>
      </w:sdt>
      <w:tc>
        <w:tcPr>
          <w:tcW w:w="750" w:type="pct"/>
        </w:tcPr>
        <w:p w14:paraId="4D669839" w14:textId="380A0B1C" w:rsidR="00506F75" w:rsidRDefault="00E33F58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6E1271">
            <w:rPr>
              <w:noProof/>
            </w:rPr>
            <w:t>1</w:t>
          </w:r>
          <w:r>
            <w:fldChar w:fldCharType="end"/>
          </w:r>
        </w:p>
      </w:tc>
    </w:tr>
  </w:tbl>
  <w:p w14:paraId="5AB84458" w14:textId="77777777" w:rsidR="00506F75" w:rsidRDefault="00506F7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9BE37" w14:textId="77777777" w:rsidR="00DD1636" w:rsidRDefault="00DD1636">
      <w:r>
        <w:separator/>
      </w:r>
    </w:p>
  </w:footnote>
  <w:footnote w:type="continuationSeparator" w:id="0">
    <w:p w14:paraId="5716BB1B" w14:textId="77777777" w:rsidR="00DD1636" w:rsidRDefault="00DD16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39A2D" w14:textId="77777777" w:rsidR="00506F75" w:rsidRDefault="00E33F58">
    <w:pPr>
      <w:pStyle w:val="Header"/>
    </w:pPr>
    <w:r>
      <w:t>Confidential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E6"/>
    <w:rsid w:val="00020943"/>
    <w:rsid w:val="00075C00"/>
    <w:rsid w:val="000D6E07"/>
    <w:rsid w:val="001C0D46"/>
    <w:rsid w:val="001D2E93"/>
    <w:rsid w:val="00225C6E"/>
    <w:rsid w:val="002331AB"/>
    <w:rsid w:val="00252152"/>
    <w:rsid w:val="002552D0"/>
    <w:rsid w:val="002836C0"/>
    <w:rsid w:val="00296378"/>
    <w:rsid w:val="002A2A13"/>
    <w:rsid w:val="002D44B9"/>
    <w:rsid w:val="0031021E"/>
    <w:rsid w:val="00350A86"/>
    <w:rsid w:val="003913EA"/>
    <w:rsid w:val="003A65AC"/>
    <w:rsid w:val="003D16F6"/>
    <w:rsid w:val="00427F4F"/>
    <w:rsid w:val="00445B3B"/>
    <w:rsid w:val="00462FC1"/>
    <w:rsid w:val="00472E31"/>
    <w:rsid w:val="0049054B"/>
    <w:rsid w:val="004A64EF"/>
    <w:rsid w:val="004D3294"/>
    <w:rsid w:val="00506F75"/>
    <w:rsid w:val="00524719"/>
    <w:rsid w:val="0054719F"/>
    <w:rsid w:val="00555AFB"/>
    <w:rsid w:val="0056148D"/>
    <w:rsid w:val="005806A9"/>
    <w:rsid w:val="005856B0"/>
    <w:rsid w:val="0062149F"/>
    <w:rsid w:val="00633396"/>
    <w:rsid w:val="00634EC6"/>
    <w:rsid w:val="00652AB7"/>
    <w:rsid w:val="00671AE5"/>
    <w:rsid w:val="006A4C5F"/>
    <w:rsid w:val="006D7752"/>
    <w:rsid w:val="006E1271"/>
    <w:rsid w:val="007A2ACB"/>
    <w:rsid w:val="007A375B"/>
    <w:rsid w:val="007C0F47"/>
    <w:rsid w:val="008A2B0F"/>
    <w:rsid w:val="008B1BE6"/>
    <w:rsid w:val="008C02AF"/>
    <w:rsid w:val="008C437C"/>
    <w:rsid w:val="00974541"/>
    <w:rsid w:val="009B4299"/>
    <w:rsid w:val="009F2197"/>
    <w:rsid w:val="00A10F89"/>
    <w:rsid w:val="00A60797"/>
    <w:rsid w:val="00AB16D4"/>
    <w:rsid w:val="00AC40A8"/>
    <w:rsid w:val="00BC0523"/>
    <w:rsid w:val="00C214A5"/>
    <w:rsid w:val="00C442B9"/>
    <w:rsid w:val="00C549DA"/>
    <w:rsid w:val="00CD61ED"/>
    <w:rsid w:val="00D0592C"/>
    <w:rsid w:val="00D2281E"/>
    <w:rsid w:val="00D34941"/>
    <w:rsid w:val="00D512B4"/>
    <w:rsid w:val="00D56E5F"/>
    <w:rsid w:val="00DD1636"/>
    <w:rsid w:val="00DF2AA1"/>
    <w:rsid w:val="00E02854"/>
    <w:rsid w:val="00E11FDB"/>
    <w:rsid w:val="00E33F58"/>
    <w:rsid w:val="00ED337A"/>
    <w:rsid w:val="00F238FC"/>
    <w:rsid w:val="00F96983"/>
    <w:rsid w:val="00FC7B8B"/>
    <w:rsid w:val="00FD3CCB"/>
    <w:rsid w:val="00FE1219"/>
    <w:rsid w:val="5E7F2BA3"/>
    <w:rsid w:val="6F536286"/>
    <w:rsid w:val="7D24A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D397AE"/>
  <w15:chartTrackingRefBased/>
  <w15:docId w15:val="{A575BB25-1235-4363-9F13-E6CDE374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020943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548AB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020943"/>
    <w:pPr>
      <w:keepNext/>
      <w:keepLines/>
      <w:pBdr>
        <w:top w:val="single" w:sz="4" w:space="1" w:color="0070C0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355D7E" w:themeColor="accent1" w:themeShade="80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20943"/>
    <w:rPr>
      <w:rFonts w:asciiTheme="majorHAnsi" w:eastAsiaTheme="majorEastAsia" w:hAnsiTheme="majorHAnsi" w:cstheme="majorBidi"/>
      <w:caps/>
      <w:color w:val="548AB7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020943"/>
    <w:rPr>
      <w:rFonts w:asciiTheme="majorHAnsi" w:eastAsiaTheme="majorEastAsia" w:hAnsiTheme="majorHAnsi" w:cstheme="majorBidi"/>
      <w:b/>
      <w:bCs/>
      <w:caps/>
      <w:color w:val="355D7E" w:themeColor="accent1" w:themeShade="80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0D6E07"/>
    <w:pPr>
      <w:jc w:val="right"/>
    </w:pPr>
    <w:rPr>
      <w:rFonts w:asciiTheme="majorHAnsi" w:eastAsiaTheme="majorEastAsia" w:hAnsiTheme="majorHAnsi" w:cstheme="majorBidi"/>
      <w:caps/>
      <w:color w:val="355D7E" w:themeColor="accent1" w:themeShade="8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0D6E07"/>
    <w:rPr>
      <w:rFonts w:asciiTheme="majorHAnsi" w:eastAsiaTheme="majorEastAsia" w:hAnsiTheme="majorHAnsi" w:cstheme="majorBidi"/>
      <w:caps/>
      <w:color w:val="355D7E" w:themeColor="accent1" w:themeShade="8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pPr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next w:val="Normal"/>
    <w:uiPriority w:val="1"/>
    <w:qFormat/>
    <w:pPr>
      <w:jc w:val="right"/>
    </w:pPr>
    <w:rPr>
      <w:caps/>
    </w:r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96983"/>
    <w:rPr>
      <w:color w:val="548AB7" w:themeColor="accent1" w:themeShade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E1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2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2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219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21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633396"/>
    <w:pPr>
      <w:spacing w:before="100" w:beforeAutospacing="1" w:after="100" w:afterAutospacing="1"/>
      <w:ind w:left="0" w:right="0"/>
    </w:pPr>
    <w:rPr>
      <w:rFonts w:ascii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Emphasis">
    <w:name w:val="Emphasis"/>
    <w:basedOn w:val="DefaultParagraphFont"/>
    <w:uiPriority w:val="20"/>
    <w:qFormat/>
    <w:rsid w:val="003D16F6"/>
    <w:rPr>
      <w:i/>
      <w:iCs/>
    </w:rPr>
  </w:style>
  <w:style w:type="character" w:customStyle="1" w:styleId="apple-converted-space">
    <w:name w:val="apple-converted-space"/>
    <w:basedOn w:val="DefaultParagraphFont"/>
    <w:rsid w:val="003D1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0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zure.microsoft.com/en-us/marketplace/" TargetMode="External"/><Relationship Id="rId12" Type="http://schemas.openxmlformats.org/officeDocument/2006/relationships/hyperlink" Target="https://cloudtry.zendesk.com/hc/en-us/articles/218189768-How-to-Create-a-New-Azure-Subscription-Video-Guide-" TargetMode="External"/><Relationship Id="rId13" Type="http://schemas.openxmlformats.org/officeDocument/2006/relationships/hyperlink" Target="mailto:cloudtry@sysgain.com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Kenaz@puppet.com" TargetMode="External"/><Relationship Id="rId9" Type="http://schemas.openxmlformats.org/officeDocument/2006/relationships/hyperlink" Target="mailto:ethan@puppet.com" TargetMode="External"/><Relationship Id="rId10" Type="http://schemas.openxmlformats.org/officeDocument/2006/relationships/hyperlink" Target="mailto:Kenaz@puppe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hu\AppData\Roaming\Microsoft\Templates\Marketing%20message%20analysis%20questionnai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F6573-D420-4250-B3CB-0B79BB9FF716}"/>
      </w:docPartPr>
      <w:docPartBody>
        <w:p w:rsidR="00C3256B" w:rsidRDefault="008E78F4">
          <w:r w:rsidRPr="003C20B4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41C37-8491-4844-8B62-674372E983D2}"/>
      </w:docPartPr>
      <w:docPartBody>
        <w:p w:rsidR="00C3256B" w:rsidRDefault="008E78F4">
          <w:r w:rsidRPr="003C20B4">
            <w:rPr>
              <w:rStyle w:val="PlaceholderText"/>
            </w:rPr>
            <w:t>Choose an item.</w:t>
          </w:r>
        </w:p>
      </w:docPartBody>
    </w:docPart>
    <w:docPart>
      <w:docPartPr>
        <w:name w:val="D62CA514FA7C42EC82918D722CD39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081C1-7CE4-4E3F-9C3B-BF3FCFA42EB7}"/>
      </w:docPartPr>
      <w:docPartBody>
        <w:p w:rsidR="00BC63AC" w:rsidRDefault="002D1BD1" w:rsidP="002D1BD1">
          <w:pPr>
            <w:pStyle w:val="D62CA514FA7C42EC82918D722CD39D94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F4"/>
    <w:rsid w:val="00163469"/>
    <w:rsid w:val="001A4947"/>
    <w:rsid w:val="001C1F84"/>
    <w:rsid w:val="002D1BD1"/>
    <w:rsid w:val="003C4984"/>
    <w:rsid w:val="00515569"/>
    <w:rsid w:val="00791528"/>
    <w:rsid w:val="00826153"/>
    <w:rsid w:val="008A4E18"/>
    <w:rsid w:val="008D3678"/>
    <w:rsid w:val="008E78F4"/>
    <w:rsid w:val="00946051"/>
    <w:rsid w:val="009B479E"/>
    <w:rsid w:val="00B9595F"/>
    <w:rsid w:val="00B95EF5"/>
    <w:rsid w:val="00BC63AC"/>
    <w:rsid w:val="00C3256B"/>
    <w:rsid w:val="00C83516"/>
    <w:rsid w:val="00DA1D4F"/>
    <w:rsid w:val="00E412E7"/>
    <w:rsid w:val="00E442A4"/>
    <w:rsid w:val="00F00ABE"/>
    <w:rsid w:val="00F47A2F"/>
    <w:rsid w:val="00FD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C16DF4765642A6B6D6781B539C715A">
    <w:name w:val="B5C16DF4765642A6B6D6781B539C715A"/>
  </w:style>
  <w:style w:type="paragraph" w:customStyle="1" w:styleId="51E9D940D6834071AD4C7A0AF7A4DEDF">
    <w:name w:val="51E9D940D6834071AD4C7A0AF7A4DEDF"/>
  </w:style>
  <w:style w:type="paragraph" w:customStyle="1" w:styleId="813736851B8D48248646838E1326C4B0">
    <w:name w:val="813736851B8D48248646838E1326C4B0"/>
  </w:style>
  <w:style w:type="paragraph" w:customStyle="1" w:styleId="E4AF7A86E8C244ED8F5300A79B3C9F59">
    <w:name w:val="E4AF7A86E8C244ED8F5300A79B3C9F59"/>
  </w:style>
  <w:style w:type="paragraph" w:customStyle="1" w:styleId="D0A2ACAB2F144C6091D45A05484B17FE">
    <w:name w:val="D0A2ACAB2F144C6091D45A05484B17FE"/>
  </w:style>
  <w:style w:type="paragraph" w:customStyle="1" w:styleId="53B1607BA37E4BEE8F16FE63F71E5DA1">
    <w:name w:val="53B1607BA37E4BEE8F16FE63F71E5DA1"/>
  </w:style>
  <w:style w:type="paragraph" w:customStyle="1" w:styleId="DC1C5C7909B64E5EAA76889AB6770C93">
    <w:name w:val="DC1C5C7909B64E5EAA76889AB6770C93"/>
  </w:style>
  <w:style w:type="paragraph" w:customStyle="1" w:styleId="DA7CD7C224DB48F0926CD366F99BA8D1">
    <w:name w:val="DA7CD7C224DB48F0926CD366F99BA8D1"/>
  </w:style>
  <w:style w:type="paragraph" w:customStyle="1" w:styleId="A413B2A45D95406D9B64E17173EFE88A">
    <w:name w:val="A413B2A45D95406D9B64E17173EFE88A"/>
  </w:style>
  <w:style w:type="paragraph" w:customStyle="1" w:styleId="23187C86E7854A14A6256BF6F10504F3">
    <w:name w:val="23187C86E7854A14A6256BF6F10504F3"/>
  </w:style>
  <w:style w:type="paragraph" w:customStyle="1" w:styleId="CF2B04F310BD43BAA5E59C7D15F3D0EF">
    <w:name w:val="CF2B04F310BD43BAA5E59C7D15F3D0EF"/>
  </w:style>
  <w:style w:type="paragraph" w:customStyle="1" w:styleId="60CE55CB944E411CA453661D8677D4B3">
    <w:name w:val="60CE55CB944E411CA453661D8677D4B3"/>
  </w:style>
  <w:style w:type="paragraph" w:customStyle="1" w:styleId="8AB54A5E786A48ED9042671FE957F790">
    <w:name w:val="8AB54A5E786A48ED9042671FE957F790"/>
  </w:style>
  <w:style w:type="paragraph" w:customStyle="1" w:styleId="7B8A5460C4AE4B07BECCBE8FA8232351">
    <w:name w:val="7B8A5460C4AE4B07BECCBE8FA8232351"/>
  </w:style>
  <w:style w:type="paragraph" w:customStyle="1" w:styleId="A75F722CB9F6404B9588FC71C964E5AF">
    <w:name w:val="A75F722CB9F6404B9588FC71C964E5AF"/>
  </w:style>
  <w:style w:type="paragraph" w:customStyle="1" w:styleId="9A14C84BAC6C42A98DEF8F1B2A977F39">
    <w:name w:val="9A14C84BAC6C42A98DEF8F1B2A977F39"/>
  </w:style>
  <w:style w:type="paragraph" w:customStyle="1" w:styleId="DBB9191222434FA4B661D25311B7EF21">
    <w:name w:val="DBB9191222434FA4B661D25311B7EF21"/>
  </w:style>
  <w:style w:type="paragraph" w:customStyle="1" w:styleId="6E12ECABA96E48638C43672868968027">
    <w:name w:val="6E12ECABA96E48638C43672868968027"/>
  </w:style>
  <w:style w:type="paragraph" w:customStyle="1" w:styleId="69FA59C905DD4DD892CA4F554ABDCB68">
    <w:name w:val="69FA59C905DD4DD892CA4F554ABDCB68"/>
  </w:style>
  <w:style w:type="character" w:styleId="PlaceholderText">
    <w:name w:val="Placeholder Text"/>
    <w:basedOn w:val="DefaultParagraphFont"/>
    <w:uiPriority w:val="99"/>
    <w:semiHidden/>
    <w:rsid w:val="002D1BD1"/>
    <w:rPr>
      <w:color w:val="808080"/>
    </w:rPr>
  </w:style>
  <w:style w:type="paragraph" w:customStyle="1" w:styleId="0C733C6358284AC89CCFA07013EA91F3">
    <w:name w:val="0C733C6358284AC89CCFA07013EA91F3"/>
  </w:style>
  <w:style w:type="paragraph" w:customStyle="1" w:styleId="662D6E1610D248DD80CF89BCF40E400A">
    <w:name w:val="662D6E1610D248DD80CF89BCF40E400A"/>
  </w:style>
  <w:style w:type="paragraph" w:customStyle="1" w:styleId="9F40D5EC448B4EEEB2BE2F3D4A78BC85">
    <w:name w:val="9F40D5EC448B4EEEB2BE2F3D4A78BC85"/>
  </w:style>
  <w:style w:type="paragraph" w:customStyle="1" w:styleId="8E1369C0460848C7B0C06C55D34D6408">
    <w:name w:val="8E1369C0460848C7B0C06C55D34D6408"/>
  </w:style>
  <w:style w:type="paragraph" w:customStyle="1" w:styleId="CACB05B97AE04F3FAC8238630520677B">
    <w:name w:val="CACB05B97AE04F3FAC8238630520677B"/>
  </w:style>
  <w:style w:type="paragraph" w:customStyle="1" w:styleId="5A264641AF704C14822AC4F730038967">
    <w:name w:val="5A264641AF704C14822AC4F730038967"/>
  </w:style>
  <w:style w:type="paragraph" w:customStyle="1" w:styleId="3613A01C326142D99E5A13533349C8DE">
    <w:name w:val="3613A01C326142D99E5A13533349C8DE"/>
  </w:style>
  <w:style w:type="paragraph" w:customStyle="1" w:styleId="CB0D9D06D5CB4EE2B3AC26403C9BBCD2">
    <w:name w:val="CB0D9D06D5CB4EE2B3AC26403C9BBCD2"/>
  </w:style>
  <w:style w:type="paragraph" w:customStyle="1" w:styleId="4DD7AEF9E65E4E7D918713667018C5FF">
    <w:name w:val="4DD7AEF9E65E4E7D918713667018C5FF"/>
  </w:style>
  <w:style w:type="paragraph" w:customStyle="1" w:styleId="82DC6F607807454F9D79202465450C8C">
    <w:name w:val="82DC6F607807454F9D79202465450C8C"/>
  </w:style>
  <w:style w:type="paragraph" w:customStyle="1" w:styleId="375AB092C8A8459BAB529AD40FAF8BEC">
    <w:name w:val="375AB092C8A8459BAB529AD40FAF8BEC"/>
  </w:style>
  <w:style w:type="paragraph" w:customStyle="1" w:styleId="919CB4FA4A624CB99546357857F2439B">
    <w:name w:val="919CB4FA4A624CB99546357857F2439B"/>
  </w:style>
  <w:style w:type="paragraph" w:customStyle="1" w:styleId="AC254580F7C3484F84930BF2519E346D">
    <w:name w:val="AC254580F7C3484F84930BF2519E346D"/>
  </w:style>
  <w:style w:type="paragraph" w:customStyle="1" w:styleId="D22F6FC669604262A4A788E30DD1B222">
    <w:name w:val="D22F6FC669604262A4A788E30DD1B222"/>
  </w:style>
  <w:style w:type="paragraph" w:customStyle="1" w:styleId="402E0E70FC7242F4A3E51645E574DD79">
    <w:name w:val="402E0E70FC7242F4A3E51645E574DD79"/>
  </w:style>
  <w:style w:type="paragraph" w:customStyle="1" w:styleId="038BEB5A919F4BCFA290505B6778972A">
    <w:name w:val="038BEB5A919F4BCFA290505B6778972A"/>
  </w:style>
  <w:style w:type="paragraph" w:customStyle="1" w:styleId="D941C46946BE47188E2EE9E1F66C8217">
    <w:name w:val="D941C46946BE47188E2EE9E1F66C8217"/>
  </w:style>
  <w:style w:type="paragraph" w:customStyle="1" w:styleId="66EC0E02BEBD440BBC72F9C314F588D7">
    <w:name w:val="66EC0E02BEBD440BBC72F9C314F588D7"/>
  </w:style>
  <w:style w:type="paragraph" w:customStyle="1" w:styleId="A1052CF5475044FF914ED39E31B31BB1">
    <w:name w:val="A1052CF5475044FF914ED39E31B31BB1"/>
  </w:style>
  <w:style w:type="paragraph" w:customStyle="1" w:styleId="C7D6F42D227749FE88FB3B22510AF388">
    <w:name w:val="C7D6F42D227749FE88FB3B22510AF388"/>
  </w:style>
  <w:style w:type="paragraph" w:customStyle="1" w:styleId="80312377C7FF4813A90776C61CA223C6">
    <w:name w:val="80312377C7FF4813A90776C61CA223C6"/>
  </w:style>
  <w:style w:type="paragraph" w:customStyle="1" w:styleId="500733C8952747439D8EABABFDF7500A">
    <w:name w:val="500733C8952747439D8EABABFDF7500A"/>
  </w:style>
  <w:style w:type="paragraph" w:customStyle="1" w:styleId="F7D8A5345DCE47DDB7A0E88908FB92B2">
    <w:name w:val="F7D8A5345DCE47DDB7A0E88908FB92B2"/>
  </w:style>
  <w:style w:type="paragraph" w:customStyle="1" w:styleId="8DA23B61825345E78500C5CA6AD53C6D">
    <w:name w:val="8DA23B61825345E78500C5CA6AD53C6D"/>
  </w:style>
  <w:style w:type="paragraph" w:customStyle="1" w:styleId="C5DC630E52EE457F823F0EE5EC6C9CBE">
    <w:name w:val="C5DC630E52EE457F823F0EE5EC6C9CBE"/>
  </w:style>
  <w:style w:type="paragraph" w:customStyle="1" w:styleId="71C2E11AFFE9477885C2353D700FA39F">
    <w:name w:val="71C2E11AFFE9477885C2353D700FA39F"/>
  </w:style>
  <w:style w:type="paragraph" w:customStyle="1" w:styleId="1CB5806E7BE2411BA7E0D46E637BDD88">
    <w:name w:val="1CB5806E7BE2411BA7E0D46E637BDD88"/>
  </w:style>
  <w:style w:type="paragraph" w:customStyle="1" w:styleId="D6083AEA5E0A4E618E4BC33437AE644C">
    <w:name w:val="D6083AEA5E0A4E618E4BC33437AE644C"/>
  </w:style>
  <w:style w:type="paragraph" w:customStyle="1" w:styleId="67CD930199B64513AB6E4287CEA0E64B">
    <w:name w:val="67CD930199B64513AB6E4287CEA0E64B"/>
  </w:style>
  <w:style w:type="paragraph" w:customStyle="1" w:styleId="03E5AA82CC8D4B498AD44892C0517195">
    <w:name w:val="03E5AA82CC8D4B498AD44892C0517195"/>
  </w:style>
  <w:style w:type="paragraph" w:customStyle="1" w:styleId="4E4AB42B39204BBB89E14A76C160B488">
    <w:name w:val="4E4AB42B39204BBB89E14A76C160B488"/>
  </w:style>
  <w:style w:type="paragraph" w:customStyle="1" w:styleId="446188DECD9143789792BEC277569154">
    <w:name w:val="446188DECD9143789792BEC277569154"/>
  </w:style>
  <w:style w:type="paragraph" w:customStyle="1" w:styleId="7593CBE3FF304E5B84E96F48FF0297D1">
    <w:name w:val="7593CBE3FF304E5B84E96F48FF0297D1"/>
  </w:style>
  <w:style w:type="character" w:styleId="Hyperlink">
    <w:name w:val="Hyperlink"/>
    <w:basedOn w:val="DefaultParagraphFont"/>
    <w:uiPriority w:val="99"/>
    <w:unhideWhenUsed/>
    <w:rsid w:val="00DA1D4F"/>
    <w:rPr>
      <w:color w:val="0563C1" w:themeColor="hyperlink"/>
      <w:u w:val="single"/>
    </w:rPr>
  </w:style>
  <w:style w:type="paragraph" w:customStyle="1" w:styleId="E4AF7A86E8C244ED8F5300A79B3C9F591">
    <w:name w:val="E4AF7A86E8C244ED8F5300A79B3C9F591"/>
    <w:rsid w:val="008E78F4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53B1607BA37E4BEE8F16FE63F71E5DA11">
    <w:name w:val="53B1607BA37E4BEE8F16FE63F71E5DA11"/>
    <w:rsid w:val="008E78F4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DC1C5C7909B64E5EAA76889AB6770C931">
    <w:name w:val="DC1C5C7909B64E5EAA76889AB6770C931"/>
    <w:rsid w:val="008E78F4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0C733C6358284AC89CCFA07013EA91F31">
    <w:name w:val="0C733C6358284AC89CCFA07013EA91F31"/>
    <w:rsid w:val="008E78F4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3613A01C326142D99E5A13533349C8DE1">
    <w:name w:val="3613A01C326142D99E5A13533349C8DE1"/>
    <w:rsid w:val="008E78F4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4DD7AEF9E65E4E7D918713667018C5FF1">
    <w:name w:val="4DD7AEF9E65E4E7D918713667018C5FF1"/>
    <w:rsid w:val="008E78F4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82DC6F607807454F9D79202465450C8C1">
    <w:name w:val="82DC6F607807454F9D79202465450C8C1"/>
    <w:rsid w:val="008E78F4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375AB092C8A8459BAB529AD40FAF8BEC1">
    <w:name w:val="375AB092C8A8459BAB529AD40FAF8BEC1"/>
    <w:rsid w:val="008E78F4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919CB4FA4A624CB99546357857F2439B1">
    <w:name w:val="919CB4FA4A624CB99546357857F2439B1"/>
    <w:rsid w:val="008E78F4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AC254580F7C3484F84930BF2519E346D1">
    <w:name w:val="AC254580F7C3484F84930BF2519E346D1"/>
    <w:rsid w:val="008E78F4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D22F6FC669604262A4A788E30DD1B2221">
    <w:name w:val="D22F6FC669604262A4A788E30DD1B2221"/>
    <w:rsid w:val="008E78F4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402E0E70FC7242F4A3E51645E574DD791">
    <w:name w:val="402E0E70FC7242F4A3E51645E574DD791"/>
    <w:rsid w:val="008E78F4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038BEB5A919F4BCFA290505B6778972A1">
    <w:name w:val="038BEB5A919F4BCFA290505B6778972A1"/>
    <w:rsid w:val="008E78F4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D941C46946BE47188E2EE9E1F66C82171">
    <w:name w:val="D941C46946BE47188E2EE9E1F66C82171"/>
    <w:rsid w:val="008E78F4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66EC0E02BEBD440BBC72F9C314F588D71">
    <w:name w:val="66EC0E02BEBD440BBC72F9C314F588D71"/>
    <w:rsid w:val="008E78F4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A1052CF5475044FF914ED39E31B31BB11">
    <w:name w:val="A1052CF5475044FF914ED39E31B31BB11"/>
    <w:rsid w:val="008E78F4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C7D6F42D227749FE88FB3B22510AF3881">
    <w:name w:val="C7D6F42D227749FE88FB3B22510AF3881"/>
    <w:rsid w:val="008E78F4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80312377C7FF4813A90776C61CA223C61">
    <w:name w:val="80312377C7FF4813A90776C61CA223C61"/>
    <w:rsid w:val="008E78F4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500733C8952747439D8EABABFDF7500A1">
    <w:name w:val="500733C8952747439D8EABABFDF7500A1"/>
    <w:rsid w:val="008E78F4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E4AF7A86E8C244ED8F5300A79B3C9F592">
    <w:name w:val="E4AF7A86E8C244ED8F5300A79B3C9F592"/>
    <w:rsid w:val="008E78F4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53B1607BA37E4BEE8F16FE63F71E5DA12">
    <w:name w:val="53B1607BA37E4BEE8F16FE63F71E5DA12"/>
    <w:rsid w:val="008E78F4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DC1C5C7909B64E5EAA76889AB6770C932">
    <w:name w:val="DC1C5C7909B64E5EAA76889AB6770C932"/>
    <w:rsid w:val="008E78F4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E4AF7A86E8C244ED8F5300A79B3C9F593">
    <w:name w:val="E4AF7A86E8C244ED8F5300A79B3C9F593"/>
    <w:rsid w:val="00DA1D4F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53B1607BA37E4BEE8F16FE63F71E5DA13">
    <w:name w:val="53B1607BA37E4BEE8F16FE63F71E5DA13"/>
    <w:rsid w:val="00DA1D4F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DC1C5C7909B64E5EAA76889AB6770C933">
    <w:name w:val="DC1C5C7909B64E5EAA76889AB6770C933"/>
    <w:rsid w:val="00DA1D4F"/>
    <w:pPr>
      <w:spacing w:before="120" w:after="0" w:line="240" w:lineRule="auto"/>
      <w:ind w:left="72" w:right="72"/>
    </w:pPr>
    <w:rPr>
      <w:kern w:val="22"/>
      <w:lang w:eastAsia="ja-JP"/>
      <w14:ligatures w14:val="standard"/>
    </w:rPr>
  </w:style>
  <w:style w:type="paragraph" w:customStyle="1" w:styleId="97C9950FC3824293B5A92ED7C830926D">
    <w:name w:val="97C9950FC3824293B5A92ED7C830926D"/>
    <w:rsid w:val="00DA1D4F"/>
  </w:style>
  <w:style w:type="paragraph" w:customStyle="1" w:styleId="CFC3A3034FCC464CAE1783F16266E31F">
    <w:name w:val="CFC3A3034FCC464CAE1783F16266E31F"/>
    <w:rsid w:val="00163469"/>
  </w:style>
  <w:style w:type="paragraph" w:customStyle="1" w:styleId="BEBF52A450764E3F883482C8381AA7DC">
    <w:name w:val="BEBF52A450764E3F883482C8381AA7DC"/>
    <w:rsid w:val="00163469"/>
  </w:style>
  <w:style w:type="paragraph" w:customStyle="1" w:styleId="1423332C818D4BAD929A972323598FAC">
    <w:name w:val="1423332C818D4BAD929A972323598FAC"/>
    <w:rsid w:val="00946051"/>
  </w:style>
  <w:style w:type="paragraph" w:customStyle="1" w:styleId="D62CA514FA7C42EC82918D722CD39D94">
    <w:name w:val="D62CA514FA7C42EC82918D722CD39D94"/>
    <w:rsid w:val="002D1BD1"/>
  </w:style>
  <w:style w:type="paragraph" w:customStyle="1" w:styleId="DA9579D474ED4CAF9569AC9FB99C0B79">
    <w:name w:val="DA9579D474ED4CAF9569AC9FB99C0B79"/>
    <w:rsid w:val="00E442A4"/>
  </w:style>
  <w:style w:type="paragraph" w:customStyle="1" w:styleId="B71FD76A54E249C1B7727B08547B795B">
    <w:name w:val="B71FD76A54E249C1B7727B08547B795B"/>
    <w:rsid w:val="00E442A4"/>
  </w:style>
  <w:style w:type="paragraph" w:customStyle="1" w:styleId="7BECEBBCC2394888943D28C589E97EFC">
    <w:name w:val="7BECEBBCC2394888943D28C589E97E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othecary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79E63F-E8A8-48D8-A8EA-6BAFEA4E2B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C:\Users\Parthu\AppData\Roaming\Microsoft\Templates\Marketing message analysis questionnaire.dotx</Template>
  <TotalTime>1</TotalTime>
  <Pages>4</Pages>
  <Words>672</Words>
  <Characters>3837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Marketplace Cloud Try Partner Questionnaire</vt:lpstr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Marketplace Cloud Try Partner Questionnaire</dc:title>
  <dc:subject/>
  <dc:creator>AIN</dc:creator>
  <cp:keywords/>
  <dc:description/>
  <cp:lastModifiedBy>Kenaz Kwa</cp:lastModifiedBy>
  <cp:revision>4</cp:revision>
  <dcterms:created xsi:type="dcterms:W3CDTF">2016-05-10T20:51:00Z</dcterms:created>
  <dcterms:modified xsi:type="dcterms:W3CDTF">2016-05-10T22:15:00Z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TC039919649991</vt:lpwstr>
  </property>
</Properties>
</file>